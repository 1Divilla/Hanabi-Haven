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05D1A" w14:textId="77777777" w:rsidR="00245A0B" w:rsidRDefault="00806A76">
      <w:r>
        <w:t>sdf</w:t>
      </w:r>
    </w:p>
    <w:p w14:paraId="77F64C00" w14:textId="41B0E0E4" w:rsidR="00806A76" w:rsidRDefault="00C105A1">
      <w:r>
        <w:t>asdvhadhvasbdkjaskjndaskjndasd</w:t>
      </w:r>
    </w:p>
    <w:sectPr w:rsidR="00806A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DD"/>
    <w:rsid w:val="00245A0B"/>
    <w:rsid w:val="00343AE4"/>
    <w:rsid w:val="00587109"/>
    <w:rsid w:val="007E7C15"/>
    <w:rsid w:val="00806A76"/>
    <w:rsid w:val="00C105A1"/>
    <w:rsid w:val="00E6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E337D"/>
  <w15:chartTrackingRefBased/>
  <w15:docId w15:val="{FA39609F-454A-439A-8097-2185F8EC2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VILLAMIL</dc:creator>
  <cp:keywords/>
  <dc:description/>
  <cp:lastModifiedBy>DIEGO VILLAMIL</cp:lastModifiedBy>
  <cp:revision>4</cp:revision>
  <dcterms:created xsi:type="dcterms:W3CDTF">2025-04-08T16:57:00Z</dcterms:created>
  <dcterms:modified xsi:type="dcterms:W3CDTF">2025-04-08T16:59:00Z</dcterms:modified>
</cp:coreProperties>
</file>